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4E48" w14:textId="7E6F171D" w:rsidR="00DF6445" w:rsidRPr="00312D90" w:rsidRDefault="0034041E">
      <w:pPr>
        <w:pStyle w:val="Ttul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Precognition Store</w:t>
      </w:r>
    </w:p>
    <w:p w14:paraId="5A90ED55" w14:textId="67B52CA7" w:rsidR="00DF6445" w:rsidRPr="001E0700" w:rsidRDefault="0034041E">
      <w:pPr>
        <w:pStyle w:val="Ttulo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Regression</w:t>
      </w:r>
      <w:r w:rsidR="00A94DCC" w:rsidRPr="001E0700">
        <w:rPr>
          <w:rFonts w:ascii="Courier New" w:hAnsi="Courier New" w:cs="Courier New"/>
          <w:lang w:val="en-US"/>
        </w:rPr>
        <w:t xml:space="preserve"> Problem, 100pts</w:t>
      </w:r>
    </w:p>
    <w:p w14:paraId="04EDB32B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</w:p>
    <w:p w14:paraId="2DFF3191" w14:textId="726A2C54" w:rsidR="001256B6" w:rsidRPr="001E0700" w:rsidRDefault="0034041E" w:rsidP="00A94D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the time of digital commerce, the best way to assure survival against competition; e.g., Amazon, Walmart, it is necessary to be one step ahead and understand your customer.</w:t>
      </w:r>
    </w:p>
    <w:p w14:paraId="321D6350" w14:textId="1BBD82E2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As a data scientist, </w:t>
      </w:r>
      <w:r w:rsidR="0034041E">
        <w:rPr>
          <w:rFonts w:ascii="Courier New" w:hAnsi="Courier New" w:cs="Courier New"/>
          <w:lang w:val="en-US"/>
        </w:rPr>
        <w:t xml:space="preserve">you should predict the rating given to a set of products </w:t>
      </w:r>
      <w:r w:rsidR="00F611A9">
        <w:rPr>
          <w:rFonts w:ascii="Courier New" w:hAnsi="Courier New" w:cs="Courier New"/>
          <w:lang w:val="en-US"/>
        </w:rPr>
        <w:t>by a given number of customers.</w:t>
      </w:r>
    </w:p>
    <w:p w14:paraId="26A2CC59" w14:textId="77777777" w:rsidR="00780366" w:rsidRDefault="00780366" w:rsidP="00A94DCC">
      <w:pPr>
        <w:rPr>
          <w:rFonts w:ascii="Courier New" w:hAnsi="Courier New" w:cs="Courier New"/>
          <w:lang w:val="en-US"/>
        </w:rPr>
      </w:pPr>
    </w:p>
    <w:p w14:paraId="0BFA7EE5" w14:textId="20DBADAF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OBJECTIVE: </w:t>
      </w:r>
    </w:p>
    <w:p w14:paraId="23E2C80C" w14:textId="058A23D5" w:rsidR="001E0700" w:rsidRPr="001E0700" w:rsidRDefault="00454567" w:rsidP="00F511BD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Define an algorithm that will correctly </w:t>
      </w:r>
      <w:r w:rsidR="0034041E">
        <w:rPr>
          <w:rFonts w:ascii="Courier New" w:hAnsi="Courier New" w:cs="Courier New"/>
          <w:lang w:val="en-US"/>
        </w:rPr>
        <w:t>predict the rating of a product given by a customer.</w:t>
      </w:r>
    </w:p>
    <w:p w14:paraId="5372D1D8" w14:textId="77777777" w:rsidR="00454567" w:rsidRPr="001E0700" w:rsidRDefault="00454567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TRAIN SET:</w:t>
      </w:r>
    </w:p>
    <w:p w14:paraId="76E91F76" w14:textId="5B6047CF" w:rsidR="001E0700" w:rsidRPr="001E0700" w:rsidRDefault="0043620D" w:rsidP="00F511BD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There are 80</w:t>
      </w:r>
      <w:r w:rsidR="00AC5B23">
        <w:rPr>
          <w:rFonts w:ascii="Courier New" w:hAnsi="Courier New" w:cs="Courier New"/>
          <w:lang w:val="en-US"/>
        </w:rPr>
        <w:t xml:space="preserve">0,000 ratings </w:t>
      </w:r>
      <w:r>
        <w:rPr>
          <w:rFonts w:ascii="Courier New" w:hAnsi="Courier New" w:cs="Courier New"/>
          <w:lang w:val="en-US"/>
        </w:rPr>
        <w:t>coming from 6000 shoppers and 4000 products.</w:t>
      </w:r>
    </w:p>
    <w:p w14:paraId="6868E375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TEST SET:</w:t>
      </w:r>
    </w:p>
    <w:p w14:paraId="1AEAE76F" w14:textId="00E82669" w:rsidR="00A94DCC" w:rsidRDefault="001E0700" w:rsidP="00F511BD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The test set consists of </w:t>
      </w:r>
      <w:r w:rsidR="0043620D">
        <w:rPr>
          <w:rFonts w:ascii="Courier New" w:hAnsi="Courier New" w:cs="Courier New"/>
          <w:lang w:val="en-US"/>
        </w:rPr>
        <w:t xml:space="preserve">50,000 </w:t>
      </w:r>
      <w:r w:rsidR="005B2686">
        <w:rPr>
          <w:rFonts w:ascii="Courier New" w:hAnsi="Courier New" w:cs="Courier New"/>
          <w:lang w:val="en-US"/>
        </w:rPr>
        <w:t xml:space="preserve">combinations of shopper-product that have </w:t>
      </w:r>
      <w:r w:rsidR="0043620D">
        <w:rPr>
          <w:rFonts w:ascii="Courier New" w:hAnsi="Courier New" w:cs="Courier New"/>
          <w:lang w:val="en-US"/>
        </w:rPr>
        <w:t xml:space="preserve">not </w:t>
      </w:r>
      <w:r w:rsidR="005B2686">
        <w:rPr>
          <w:rFonts w:ascii="Courier New" w:hAnsi="Courier New" w:cs="Courier New"/>
          <w:lang w:val="en-US"/>
        </w:rPr>
        <w:t xml:space="preserve">been </w:t>
      </w:r>
      <w:r w:rsidR="0043620D">
        <w:rPr>
          <w:rFonts w:ascii="Courier New" w:hAnsi="Courier New" w:cs="Courier New"/>
          <w:lang w:val="en-US"/>
        </w:rPr>
        <w:t>rated products</w:t>
      </w:r>
      <w:r w:rsidR="005B2686">
        <w:rPr>
          <w:rFonts w:ascii="Courier New" w:hAnsi="Courier New" w:cs="Courier New"/>
          <w:lang w:val="en-US"/>
        </w:rPr>
        <w:t>.</w:t>
      </w:r>
    </w:p>
    <w:p w14:paraId="0D05EE20" w14:textId="77777777" w:rsidR="00713CBC" w:rsidRDefault="00713CBC" w:rsidP="00713C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LINK TO DATA:</w:t>
      </w:r>
    </w:p>
    <w:p w14:paraId="651645B6" w14:textId="6FAA629B" w:rsidR="00713CBC" w:rsidRPr="001E0700" w:rsidRDefault="00713CBC" w:rsidP="00713C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0BD3E54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DELIVERABLES:</w:t>
      </w:r>
    </w:p>
    <w:p w14:paraId="3E1BE76D" w14:textId="77777777" w:rsidR="005B2686" w:rsidRPr="00F511BD" w:rsidRDefault="005B2686" w:rsidP="005B2686">
      <w:pPr>
        <w:pStyle w:val="Prrafodelista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r w:rsidRPr="001E0700">
        <w:rPr>
          <w:rFonts w:ascii="Courier New" w:hAnsi="Courier New" w:cs="Courier New"/>
          <w:lang w:val="en-US"/>
        </w:rPr>
        <w:t>Summary</w:t>
      </w:r>
      <w:r>
        <w:rPr>
          <w:rFonts w:ascii="Courier New" w:hAnsi="Courier New" w:cs="Courier New"/>
          <w:lang w:val="en-US"/>
        </w:rPr>
        <w:t xml:space="preserve"> (must)</w:t>
      </w:r>
      <w:r w:rsidRPr="001E0700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 xml:space="preserve">Explain your approach to solve the problem to any </w:t>
      </w:r>
      <w:r w:rsidRPr="004B1F2E">
        <w:rPr>
          <w:rFonts w:ascii="Courier New" w:hAnsi="Courier New" w:cs="Courier New"/>
          <w:lang w:val="en-US"/>
        </w:rPr>
        <w:t>hackathon</w:t>
      </w:r>
      <w:r>
        <w:rPr>
          <w:rFonts w:ascii="Courier New" w:hAnsi="Courier New" w:cs="Courier New"/>
          <w:lang w:val="en-US"/>
        </w:rPr>
        <w:t xml:space="preserve"> supporter of the Data Science challenge.</w:t>
      </w:r>
    </w:p>
    <w:p w14:paraId="06232071" w14:textId="77777777" w:rsidR="00F511BD" w:rsidRPr="001E0700" w:rsidRDefault="00F511BD" w:rsidP="00F511BD">
      <w:pPr>
        <w:pStyle w:val="Prrafodelista"/>
        <w:rPr>
          <w:rFonts w:ascii="Courier New" w:hAnsi="Courier New" w:cs="Courier New"/>
          <w:lang w:val="en-US"/>
        </w:rPr>
      </w:pPr>
    </w:p>
    <w:p w14:paraId="0F506EEA" w14:textId="137C4DB5" w:rsidR="005B2686" w:rsidRPr="00713CBC" w:rsidRDefault="00F9073A" w:rsidP="00713CBC">
      <w:pPr>
        <w:pStyle w:val="Prrafodelista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Regression</w:t>
      </w:r>
      <w:r w:rsidR="005B2686">
        <w:rPr>
          <w:rFonts w:ascii="Courier New" w:hAnsi="Courier New" w:cs="Courier New"/>
          <w:lang w:val="en-US"/>
        </w:rPr>
        <w:t xml:space="preserve">: Share your regression results of the test set. </w:t>
      </w:r>
      <w:r w:rsidR="00F511BD">
        <w:rPr>
          <w:rFonts w:ascii="Courier New" w:hAnsi="Courier New" w:cs="Courier New"/>
          <w:lang w:val="en-US"/>
        </w:rPr>
        <w:t>Include only the ID</w:t>
      </w:r>
      <w:r>
        <w:rPr>
          <w:rFonts w:ascii="Courier New" w:hAnsi="Courier New" w:cs="Courier New"/>
          <w:lang w:val="en-US"/>
        </w:rPr>
        <w:t>_PRODUCT, ID_CUSTOMER</w:t>
      </w:r>
      <w:r w:rsidR="00F511BD">
        <w:rPr>
          <w:rFonts w:ascii="Courier New" w:hAnsi="Courier New" w:cs="Courier New"/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RATING</w:t>
      </w:r>
      <w:r w:rsidR="00F511BD">
        <w:rPr>
          <w:rFonts w:ascii="Courier New" w:hAnsi="Courier New" w:cs="Courier New"/>
          <w:lang w:val="en-US"/>
        </w:rPr>
        <w:t xml:space="preserve"> columns</w:t>
      </w:r>
      <w:r w:rsidR="005B2686">
        <w:rPr>
          <w:rFonts w:ascii="Courier New" w:hAnsi="Courier New" w:cs="Courier New"/>
          <w:lang w:val="en-US"/>
        </w:rPr>
        <w:t xml:space="preserve">. You will get back your </w:t>
      </w:r>
      <w:r w:rsidR="00713CBC" w:rsidRPr="00713CBC">
        <w:rPr>
          <w:rFonts w:ascii="Courier New" w:hAnsi="Courier New" w:cs="Courier New"/>
          <w:lang w:val="en-US"/>
        </w:rPr>
        <w:t>R</w:t>
      </w:r>
      <w:r w:rsidR="00713CBC">
        <w:rPr>
          <w:rFonts w:ascii="Courier New" w:hAnsi="Courier New" w:cs="Courier New"/>
          <w:lang w:val="en-US"/>
        </w:rPr>
        <w:t>^</w:t>
      </w:r>
      <w:r w:rsidR="00713CBC" w:rsidRPr="00713CBC">
        <w:rPr>
          <w:rFonts w:ascii="Courier New" w:hAnsi="Courier New" w:cs="Courier New"/>
          <w:lang w:val="en-US"/>
        </w:rPr>
        <w:t>2</w:t>
      </w:r>
      <w:r w:rsidR="00713CBC">
        <w:rPr>
          <w:rFonts w:ascii="Courier New" w:hAnsi="Courier New" w:cs="Courier New"/>
          <w:lang w:val="en-US"/>
        </w:rPr>
        <w:t xml:space="preserve"> </w:t>
      </w:r>
      <w:r w:rsidR="005B2686" w:rsidRPr="00713CBC">
        <w:rPr>
          <w:rFonts w:ascii="Courier New" w:hAnsi="Courier New" w:cs="Courier New"/>
          <w:lang w:val="en-US"/>
        </w:rPr>
        <w:t>score*</w:t>
      </w:r>
    </w:p>
    <w:p w14:paraId="65EC29A1" w14:textId="1F5655F4" w:rsidR="00713CBC" w:rsidRDefault="00713CBC" w:rsidP="001E0700">
      <w:pPr>
        <w:ind w:firstLine="708"/>
        <w:rPr>
          <w:rFonts w:ascii="Courier New" w:hAnsi="Courier New" w:cs="Courier New"/>
          <w:lang w:val="en-US"/>
        </w:rPr>
      </w:pPr>
    </w:p>
    <w:p w14:paraId="4E2C35E6" w14:textId="77777777" w:rsidR="00713CBC" w:rsidRDefault="00713CBC" w:rsidP="001E0700">
      <w:pPr>
        <w:ind w:firstLine="708"/>
        <w:rPr>
          <w:rFonts w:ascii="Courier New" w:hAnsi="Courier New" w:cs="Courier New"/>
          <w:lang w:val="en-US"/>
        </w:rPr>
      </w:pPr>
    </w:p>
    <w:p w14:paraId="0B4EDEE1" w14:textId="6820F1A6" w:rsidR="00F511BD" w:rsidRDefault="00F511BD" w:rsidP="001E0700">
      <w:pPr>
        <w:ind w:firstLine="708"/>
        <w:rPr>
          <w:rFonts w:ascii="Courier New" w:hAnsi="Courier New" w:cs="Courier New"/>
          <w:lang w:val="en-US"/>
        </w:rPr>
      </w:pPr>
    </w:p>
    <w:p w14:paraId="52E357DA" w14:textId="432B648A" w:rsidR="00780366" w:rsidRDefault="00780366" w:rsidP="001E0700">
      <w:pPr>
        <w:ind w:firstLine="708"/>
        <w:rPr>
          <w:rFonts w:ascii="Courier New" w:hAnsi="Courier New" w:cs="Courier New"/>
          <w:lang w:val="en-US"/>
        </w:rPr>
      </w:pPr>
    </w:p>
    <w:p w14:paraId="72BCE230" w14:textId="31115180" w:rsidR="00780366" w:rsidRDefault="00780366" w:rsidP="001E0700">
      <w:pPr>
        <w:ind w:firstLine="708"/>
        <w:rPr>
          <w:rFonts w:ascii="Courier New" w:hAnsi="Courier New" w:cs="Courier New"/>
          <w:lang w:val="en-US"/>
        </w:rPr>
      </w:pPr>
    </w:p>
    <w:p w14:paraId="3016B260" w14:textId="1FFED44A" w:rsidR="00780366" w:rsidRDefault="00780366" w:rsidP="001E0700">
      <w:pPr>
        <w:ind w:firstLine="708"/>
        <w:rPr>
          <w:rFonts w:ascii="Courier New" w:hAnsi="Courier New" w:cs="Courier New"/>
          <w:lang w:val="en-US"/>
        </w:rPr>
      </w:pPr>
      <w:bookmarkStart w:id="0" w:name="_GoBack"/>
      <w:bookmarkEnd w:id="0"/>
    </w:p>
    <w:p w14:paraId="4D69D9B7" w14:textId="04CA20D9" w:rsidR="007D0DF2" w:rsidRDefault="007D0DF2" w:rsidP="001E0700">
      <w:pPr>
        <w:ind w:firstLine="708"/>
        <w:rPr>
          <w:rFonts w:ascii="Courier New" w:hAnsi="Courier New" w:cs="Courier New"/>
          <w:lang w:val="en-US"/>
        </w:rPr>
      </w:pPr>
    </w:p>
    <w:p w14:paraId="1EF356A2" w14:textId="033ECD31" w:rsidR="00A94DCC" w:rsidRPr="00780366" w:rsidRDefault="00780366" w:rsidP="00780366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b/>
          <w:sz w:val="18"/>
          <w:lang w:val="en-US"/>
        </w:rPr>
        <w:t>*</w:t>
      </w:r>
      <w:r w:rsidRPr="001E0700">
        <w:rPr>
          <w:rFonts w:ascii="Courier New" w:hAnsi="Courier New" w:cs="Courier New"/>
          <w:sz w:val="18"/>
          <w:lang w:val="en-US"/>
        </w:rPr>
        <w:t xml:space="preserve"> </w:t>
      </w:r>
      <w:r>
        <w:rPr>
          <w:rFonts w:ascii="Courier New" w:hAnsi="Courier New" w:cs="Courier New"/>
          <w:sz w:val="18"/>
          <w:lang w:val="en-US"/>
        </w:rPr>
        <w:t>Your R^2</w:t>
      </w:r>
      <w:r>
        <w:rPr>
          <w:rFonts w:ascii="Courier New" w:hAnsi="Courier New" w:cs="Courier New"/>
          <w:sz w:val="18"/>
          <w:lang w:val="en-US"/>
        </w:rPr>
        <w:t xml:space="preserve"> score represents the number of points you will obtain. Zero being 0 points and One being 100 points. You can share your </w:t>
      </w:r>
      <w:r>
        <w:rPr>
          <w:rFonts w:ascii="Courier New" w:hAnsi="Courier New" w:cs="Courier New"/>
          <w:sz w:val="18"/>
          <w:lang w:val="en-US"/>
        </w:rPr>
        <w:t>regression</w:t>
      </w:r>
      <w:r>
        <w:rPr>
          <w:rFonts w:ascii="Courier New" w:hAnsi="Courier New" w:cs="Courier New"/>
          <w:sz w:val="18"/>
          <w:lang w:val="en-US"/>
        </w:rPr>
        <w:t xml:space="preserve"> as many time</w:t>
      </w:r>
      <w:r>
        <w:rPr>
          <w:rFonts w:ascii="Courier New" w:hAnsi="Courier New" w:cs="Courier New"/>
          <w:sz w:val="18"/>
          <w:lang w:val="en-US"/>
        </w:rPr>
        <w:t>s</w:t>
      </w:r>
      <w:r>
        <w:rPr>
          <w:rFonts w:ascii="Courier New" w:hAnsi="Courier New" w:cs="Courier New"/>
          <w:sz w:val="18"/>
          <w:lang w:val="en-US"/>
        </w:rPr>
        <w:t xml:space="preserve"> as you wish, your highest value will be reported as the number of points obtained.</w:t>
      </w:r>
    </w:p>
    <w:sectPr w:rsidR="00A94DCC" w:rsidRPr="00780366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4DA6E" w14:textId="77777777" w:rsidR="007B75BD" w:rsidRDefault="007B75BD">
      <w:pPr>
        <w:spacing w:after="0" w:line="240" w:lineRule="auto"/>
      </w:pPr>
      <w:r>
        <w:separator/>
      </w:r>
    </w:p>
  </w:endnote>
  <w:endnote w:type="continuationSeparator" w:id="0">
    <w:p w14:paraId="40B7920A" w14:textId="77777777" w:rsidR="007B75BD" w:rsidRDefault="007B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DDF41" w14:textId="30469CEC" w:rsidR="00DF6445" w:rsidRDefault="005C202E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8036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BC470" w14:textId="77777777" w:rsidR="007B75BD" w:rsidRDefault="007B75BD">
      <w:pPr>
        <w:spacing w:after="0" w:line="240" w:lineRule="auto"/>
      </w:pPr>
      <w:r>
        <w:separator/>
      </w:r>
    </w:p>
  </w:footnote>
  <w:footnote w:type="continuationSeparator" w:id="0">
    <w:p w14:paraId="269B79CB" w14:textId="77777777" w:rsidR="007B75BD" w:rsidRDefault="007B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1256B6"/>
    <w:rsid w:val="00154230"/>
    <w:rsid w:val="00173719"/>
    <w:rsid w:val="001E0700"/>
    <w:rsid w:val="00241836"/>
    <w:rsid w:val="00312D90"/>
    <w:rsid w:val="0034041E"/>
    <w:rsid w:val="0043620D"/>
    <w:rsid w:val="00454567"/>
    <w:rsid w:val="004B1F2E"/>
    <w:rsid w:val="00520962"/>
    <w:rsid w:val="00556772"/>
    <w:rsid w:val="005B2686"/>
    <w:rsid w:val="005C202E"/>
    <w:rsid w:val="006977B8"/>
    <w:rsid w:val="00713CBC"/>
    <w:rsid w:val="00780366"/>
    <w:rsid w:val="007B75BD"/>
    <w:rsid w:val="007D0DF2"/>
    <w:rsid w:val="008D4196"/>
    <w:rsid w:val="00A94DCC"/>
    <w:rsid w:val="00AC5B23"/>
    <w:rsid w:val="00B06BA6"/>
    <w:rsid w:val="00B41535"/>
    <w:rsid w:val="00DF6445"/>
    <w:rsid w:val="00E76C6D"/>
    <w:rsid w:val="00EF5951"/>
    <w:rsid w:val="00F511BD"/>
    <w:rsid w:val="00F611A9"/>
    <w:rsid w:val="00F9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BE2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6B6"/>
  </w:style>
  <w:style w:type="paragraph" w:styleId="Ttulo1">
    <w:name w:val="heading 1"/>
    <w:basedOn w:val="Normal"/>
    <w:next w:val="Normal"/>
    <w:link w:val="Ttulo1Car"/>
    <w:uiPriority w:val="2"/>
    <w:qFormat/>
    <w:rsid w:val="00B06BA6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06B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"/>
    <w:rsid w:val="001256B6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tulo1Car">
    <w:name w:val="Título 1 Car"/>
    <w:basedOn w:val="Fuentedeprrafopredeter"/>
    <w:link w:val="Ttulo1"/>
    <w:uiPriority w:val="2"/>
    <w:rsid w:val="00B06BA6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2"/>
    <w:semiHidden/>
    <w:rsid w:val="00B06BA6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2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2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Textodelmarcadordeposicin">
    <w:name w:val="Placeholder Text"/>
    <w:basedOn w:val="Fuentedeprrafopredeter"/>
    <w:uiPriority w:val="99"/>
    <w:semiHidden/>
    <w:rsid w:val="00B06BA6"/>
    <w:rPr>
      <w:color w:val="595959" w:themeColor="text1" w:themeTint="A6"/>
    </w:rPr>
  </w:style>
  <w:style w:type="paragraph" w:styleId="Textodebloque">
    <w:name w:val="Block Text"/>
    <w:basedOn w:val="Normal"/>
    <w:uiPriority w:val="99"/>
    <w:semiHidden/>
    <w:unhideWhenUsed/>
    <w:rsid w:val="00B06BA6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B06BA6"/>
    <w:rPr>
      <w:color w:val="486113" w:themeColor="accent1" w:themeShade="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BA6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06BA6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06BA6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06BA6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06BA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BA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B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BA6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06BA6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06BA6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6BA6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6BA6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06BA6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06BA6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11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225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de alba</dc:creator>
  <cp:keywords/>
  <cp:lastModifiedBy>Witcho De Alba</cp:lastModifiedBy>
  <cp:revision>16</cp:revision>
  <dcterms:created xsi:type="dcterms:W3CDTF">2017-07-12T03:16:00Z</dcterms:created>
  <dcterms:modified xsi:type="dcterms:W3CDTF">2017-07-14T04:34:00Z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