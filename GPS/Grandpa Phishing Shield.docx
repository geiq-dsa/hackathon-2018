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4E48" w14:textId="77777777" w:rsidR="00DF6445" w:rsidRPr="00312D90" w:rsidRDefault="00A94DCC">
      <w:pPr>
        <w:pStyle w:val="Ttulo"/>
        <w:rPr>
          <w:rFonts w:ascii="Courier New" w:hAnsi="Courier New" w:cs="Courier New"/>
          <w:lang w:val="en-US"/>
        </w:rPr>
      </w:pPr>
      <w:r w:rsidRPr="00312D90">
        <w:rPr>
          <w:rFonts w:ascii="Courier New" w:hAnsi="Courier New" w:cs="Courier New"/>
          <w:lang w:val="en-US"/>
        </w:rPr>
        <w:t>Grand</w:t>
      </w:r>
      <w:r w:rsidR="001E0700" w:rsidRPr="00312D90">
        <w:rPr>
          <w:rFonts w:ascii="Courier New" w:hAnsi="Courier New" w:cs="Courier New"/>
          <w:lang w:val="en-US"/>
        </w:rPr>
        <w:t>pa Phishing S</w:t>
      </w:r>
      <w:r w:rsidRPr="00312D90">
        <w:rPr>
          <w:rFonts w:ascii="Courier New" w:hAnsi="Courier New" w:cs="Courier New"/>
          <w:lang w:val="en-US"/>
        </w:rPr>
        <w:t>hield</w:t>
      </w:r>
    </w:p>
    <w:p w14:paraId="5A90ED55" w14:textId="77777777" w:rsidR="00DF6445" w:rsidRPr="001E0700" w:rsidRDefault="00A94DCC">
      <w:pPr>
        <w:pStyle w:val="Ttulo1"/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Classification Problem, 100pts</w:t>
      </w:r>
    </w:p>
    <w:p w14:paraId="04EDB32B" w14:textId="77777777" w:rsidR="00A94DCC" w:rsidRPr="001E0700" w:rsidRDefault="00A94DCC" w:rsidP="00A94DCC">
      <w:pPr>
        <w:rPr>
          <w:rFonts w:ascii="Courier New" w:hAnsi="Courier New" w:cs="Courier New"/>
          <w:lang w:val="en-US"/>
        </w:rPr>
      </w:pPr>
    </w:p>
    <w:p w14:paraId="2DFF3191" w14:textId="77777777" w:rsidR="001256B6" w:rsidRPr="001E0700" w:rsidRDefault="00A94DCC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A good method to steal your information is to deceive you into a fake web page that looks as a well-known page. The naiveness of people, especially those older or not tech-savvy, will be easily fooled into these pages and their information stolen. </w:t>
      </w:r>
    </w:p>
    <w:p w14:paraId="321D6350" w14:textId="77777777" w:rsidR="00A94DCC" w:rsidRPr="001E0700" w:rsidRDefault="00A94DCC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As a data scientist, you have the challenge of identifying these spam web pages so you can </w:t>
      </w:r>
      <w:r w:rsidR="00454567" w:rsidRPr="001E0700">
        <w:rPr>
          <w:rFonts w:ascii="Courier New" w:hAnsi="Courier New" w:cs="Courier New"/>
          <w:lang w:val="en-US"/>
        </w:rPr>
        <w:t>alert</w:t>
      </w:r>
      <w:r w:rsidRPr="001E0700">
        <w:rPr>
          <w:rFonts w:ascii="Courier New" w:hAnsi="Courier New" w:cs="Courier New"/>
          <w:lang w:val="en-US"/>
        </w:rPr>
        <w:t xml:space="preserve"> those browsing into them. </w:t>
      </w:r>
    </w:p>
    <w:p w14:paraId="2C77D386" w14:textId="77777777" w:rsidR="001E0700" w:rsidRPr="001E0700" w:rsidRDefault="001E0700" w:rsidP="00A94DCC">
      <w:pPr>
        <w:rPr>
          <w:rFonts w:ascii="Courier New" w:hAnsi="Courier New" w:cs="Courier New"/>
          <w:lang w:val="en-US"/>
        </w:rPr>
      </w:pPr>
    </w:p>
    <w:p w14:paraId="0BFA7EE5" w14:textId="77777777" w:rsidR="00A94DCC" w:rsidRPr="001E0700" w:rsidRDefault="00A94DCC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OBJECTIVE: </w:t>
      </w:r>
    </w:p>
    <w:p w14:paraId="23E2C80C" w14:textId="3ADF5906" w:rsidR="001E0700" w:rsidRPr="001E0700" w:rsidRDefault="00454567" w:rsidP="00F511BD">
      <w:pPr>
        <w:ind w:left="708"/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Define an algorithm </w:t>
      </w:r>
      <w:r w:rsidR="003B5EB4">
        <w:rPr>
          <w:rFonts w:ascii="Courier New" w:hAnsi="Courier New" w:cs="Courier New"/>
          <w:lang w:val="en-US"/>
        </w:rPr>
        <w:t>to correctly</w:t>
      </w:r>
      <w:r w:rsidRPr="001E0700">
        <w:rPr>
          <w:rFonts w:ascii="Courier New" w:hAnsi="Courier New" w:cs="Courier New"/>
          <w:lang w:val="en-US"/>
        </w:rPr>
        <w:t xml:space="preserve"> classify a web page as </w:t>
      </w:r>
      <w:r w:rsidR="00F511BD">
        <w:rPr>
          <w:rFonts w:ascii="Courier New" w:hAnsi="Courier New" w:cs="Courier New"/>
          <w:lang w:val="en-US"/>
        </w:rPr>
        <w:t>being spam or not.</w:t>
      </w:r>
    </w:p>
    <w:p w14:paraId="4E213852" w14:textId="77777777" w:rsidR="00454567" w:rsidRPr="001E0700" w:rsidRDefault="00454567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FEATURES:</w:t>
      </w:r>
    </w:p>
    <w:p w14:paraId="6B7A71F6" w14:textId="59274ECA" w:rsidR="001E0700" w:rsidRPr="001E0700" w:rsidRDefault="00454567" w:rsidP="00F511BD">
      <w:pPr>
        <w:ind w:left="708"/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For each web page </w:t>
      </w:r>
      <w:r w:rsidR="008D4196">
        <w:rPr>
          <w:rFonts w:ascii="Courier New" w:hAnsi="Courier New" w:cs="Courier New"/>
          <w:lang w:val="en-US"/>
        </w:rPr>
        <w:t>139</w:t>
      </w:r>
      <w:r w:rsidRPr="001E0700">
        <w:rPr>
          <w:rFonts w:ascii="Courier New" w:hAnsi="Courier New" w:cs="Courier New"/>
          <w:lang w:val="en-US"/>
        </w:rPr>
        <w:t xml:space="preserve"> feature</w:t>
      </w:r>
      <w:r w:rsidR="001E0700">
        <w:rPr>
          <w:rFonts w:ascii="Courier New" w:hAnsi="Courier New" w:cs="Courier New"/>
          <w:lang w:val="en-US"/>
        </w:rPr>
        <w:t>s</w:t>
      </w:r>
      <w:r w:rsidRPr="001E0700">
        <w:rPr>
          <w:rFonts w:ascii="Courier New" w:hAnsi="Courier New" w:cs="Courier New"/>
          <w:lang w:val="en-US"/>
        </w:rPr>
        <w:t xml:space="preserve"> were calculated. </w:t>
      </w:r>
    </w:p>
    <w:p w14:paraId="5372D1D8" w14:textId="77777777" w:rsidR="00454567" w:rsidRPr="001E0700" w:rsidRDefault="00454567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TRAIN SET:</w:t>
      </w:r>
    </w:p>
    <w:p w14:paraId="76E91F76" w14:textId="386C7CEB" w:rsidR="001E0700" w:rsidRPr="001E0700" w:rsidRDefault="001E0700" w:rsidP="00F511BD">
      <w:pPr>
        <w:ind w:left="708"/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The train set has </w:t>
      </w:r>
      <w:r w:rsidR="00312D90">
        <w:rPr>
          <w:rFonts w:ascii="Courier New" w:hAnsi="Courier New" w:cs="Courier New"/>
          <w:lang w:val="en-US"/>
        </w:rPr>
        <w:t>6169</w:t>
      </w:r>
      <w:r w:rsidRPr="001E0700">
        <w:rPr>
          <w:rFonts w:ascii="Courier New" w:hAnsi="Courier New" w:cs="Courier New"/>
          <w:lang w:val="en-US"/>
        </w:rPr>
        <w:t xml:space="preserve"> pre-classified web pages. </w:t>
      </w:r>
    </w:p>
    <w:p w14:paraId="6868E375" w14:textId="77777777" w:rsidR="00A94DCC" w:rsidRPr="001E0700" w:rsidRDefault="00A94DCC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TEST SET:</w:t>
      </w:r>
    </w:p>
    <w:p w14:paraId="1AEAE76F" w14:textId="44520A99" w:rsidR="00A94DCC" w:rsidRDefault="001E0700" w:rsidP="00F511BD">
      <w:pPr>
        <w:ind w:left="708"/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The test set consists of </w:t>
      </w:r>
      <w:r w:rsidR="00EF5951">
        <w:rPr>
          <w:rFonts w:ascii="Courier New" w:hAnsi="Courier New" w:cs="Courier New"/>
          <w:lang w:val="en-US"/>
        </w:rPr>
        <w:t>475</w:t>
      </w:r>
      <w:r w:rsidRPr="001E0700">
        <w:rPr>
          <w:rFonts w:ascii="Courier New" w:hAnsi="Courier New" w:cs="Courier New"/>
          <w:lang w:val="en-US"/>
        </w:rPr>
        <w:t xml:space="preserve"> not classified web pages.</w:t>
      </w:r>
    </w:p>
    <w:p w14:paraId="1A6D76C3" w14:textId="75E7F6A2" w:rsidR="0013397C" w:rsidRDefault="003B5EB4" w:rsidP="0013397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LINK TO DATA:</w:t>
      </w:r>
    </w:p>
    <w:p w14:paraId="1EB66D53" w14:textId="694500B3" w:rsidR="0013397C" w:rsidRPr="001E0700" w:rsidRDefault="0013397C" w:rsidP="0013397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0BD3E54" w14:textId="77777777" w:rsidR="00A94DCC" w:rsidRPr="001E0700" w:rsidRDefault="00A94DCC" w:rsidP="00A94DCC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DELIVERABLES:</w:t>
      </w:r>
    </w:p>
    <w:p w14:paraId="370CEE6A" w14:textId="2A3E80ED" w:rsidR="00A94DCC" w:rsidRPr="00F511BD" w:rsidRDefault="00A94DCC" w:rsidP="001E0700">
      <w:pPr>
        <w:pStyle w:val="Prrafodelista"/>
        <w:numPr>
          <w:ilvl w:val="0"/>
          <w:numId w:val="15"/>
        </w:numPr>
        <w:rPr>
          <w:rFonts w:ascii="Courier New" w:hAnsi="Courier New" w:cs="Courier New"/>
          <w:u w:val="single"/>
          <w:lang w:val="en-US"/>
        </w:rPr>
      </w:pPr>
      <w:bookmarkStart w:id="0" w:name="_Hlk487751606"/>
      <w:r w:rsidRPr="001E0700">
        <w:rPr>
          <w:rFonts w:ascii="Courier New" w:hAnsi="Courier New" w:cs="Courier New"/>
          <w:lang w:val="en-US"/>
        </w:rPr>
        <w:t>Summary</w:t>
      </w:r>
      <w:r w:rsidR="003B5EB4">
        <w:rPr>
          <w:rFonts w:ascii="Courier New" w:hAnsi="Courier New" w:cs="Courier New"/>
          <w:lang w:val="en-US"/>
        </w:rPr>
        <w:t xml:space="preserve"> (must)</w:t>
      </w:r>
      <w:r w:rsidR="001E0700" w:rsidRPr="001E0700">
        <w:rPr>
          <w:rFonts w:ascii="Courier New" w:hAnsi="Courier New" w:cs="Courier New"/>
          <w:lang w:val="en-US"/>
        </w:rPr>
        <w:t xml:space="preserve">: </w:t>
      </w:r>
      <w:r w:rsidR="003B5EB4">
        <w:rPr>
          <w:rFonts w:ascii="Courier New" w:hAnsi="Courier New" w:cs="Courier New"/>
          <w:lang w:val="en-US"/>
        </w:rPr>
        <w:t xml:space="preserve">Explain your approach to solve the problem to any </w:t>
      </w:r>
      <w:r w:rsidR="003B5EB4" w:rsidRPr="00505A77">
        <w:rPr>
          <w:rFonts w:ascii="Courier New" w:hAnsi="Courier New" w:cs="Courier New"/>
          <w:lang w:val="en-US"/>
        </w:rPr>
        <w:t>hackathon</w:t>
      </w:r>
      <w:r w:rsidR="003B5EB4">
        <w:rPr>
          <w:rFonts w:ascii="Courier New" w:hAnsi="Courier New" w:cs="Courier New"/>
          <w:lang w:val="en-US"/>
        </w:rPr>
        <w:t xml:space="preserve"> supporter of the Data Science challenge.</w:t>
      </w:r>
    </w:p>
    <w:bookmarkEnd w:id="0"/>
    <w:p w14:paraId="06232071" w14:textId="77777777" w:rsidR="00F511BD" w:rsidRPr="001E0700" w:rsidRDefault="00F511BD" w:rsidP="00F511BD">
      <w:pPr>
        <w:pStyle w:val="Prrafodelista"/>
        <w:rPr>
          <w:rFonts w:ascii="Courier New" w:hAnsi="Courier New" w:cs="Courier New"/>
          <w:lang w:val="en-US"/>
        </w:rPr>
      </w:pPr>
    </w:p>
    <w:p w14:paraId="0CA050EB" w14:textId="5EED9192" w:rsidR="001E0700" w:rsidRPr="00F511BD" w:rsidRDefault="001E0700" w:rsidP="00F511BD">
      <w:pPr>
        <w:pStyle w:val="Prrafodelista"/>
        <w:numPr>
          <w:ilvl w:val="0"/>
          <w:numId w:val="15"/>
        </w:numPr>
        <w:rPr>
          <w:rFonts w:ascii="Courier New" w:hAnsi="Courier New" w:cs="Courier New"/>
          <w:lang w:val="en-US"/>
        </w:rPr>
      </w:pPr>
      <w:bookmarkStart w:id="1" w:name="_Hlk487751618"/>
      <w:r w:rsidRPr="001E0700">
        <w:rPr>
          <w:rFonts w:ascii="Courier New" w:hAnsi="Courier New" w:cs="Courier New"/>
          <w:lang w:val="en-US"/>
        </w:rPr>
        <w:t>Classification</w:t>
      </w:r>
      <w:r w:rsidR="00F511BD">
        <w:rPr>
          <w:rFonts w:ascii="Courier New" w:hAnsi="Courier New" w:cs="Courier New"/>
          <w:lang w:val="en-US"/>
        </w:rPr>
        <w:t xml:space="preserve">: </w:t>
      </w:r>
      <w:r w:rsidR="003B5EB4">
        <w:rPr>
          <w:rFonts w:ascii="Courier New" w:hAnsi="Courier New" w:cs="Courier New"/>
          <w:lang w:val="en-US"/>
        </w:rPr>
        <w:t xml:space="preserve">Share your classification results of the test set. </w:t>
      </w:r>
      <w:r w:rsidR="00F511BD">
        <w:rPr>
          <w:rFonts w:ascii="Courier New" w:hAnsi="Courier New" w:cs="Courier New"/>
          <w:lang w:val="en-US"/>
        </w:rPr>
        <w:t>Include only the ID and CLASS columns</w:t>
      </w:r>
      <w:r w:rsidR="003B5EB4">
        <w:rPr>
          <w:rFonts w:ascii="Courier New" w:hAnsi="Courier New" w:cs="Courier New"/>
          <w:lang w:val="en-US"/>
        </w:rPr>
        <w:t>.</w:t>
      </w:r>
      <w:r w:rsidR="00F511BD">
        <w:rPr>
          <w:rFonts w:ascii="Courier New" w:hAnsi="Courier New" w:cs="Courier New"/>
          <w:lang w:val="en-US"/>
        </w:rPr>
        <w:t xml:space="preserve"> You will get </w:t>
      </w:r>
      <w:r w:rsidR="003B5EB4">
        <w:rPr>
          <w:rFonts w:ascii="Courier New" w:hAnsi="Courier New" w:cs="Courier New"/>
          <w:lang w:val="en-US"/>
        </w:rPr>
        <w:t>back your F1 score*</w:t>
      </w:r>
    </w:p>
    <w:bookmarkEnd w:id="1"/>
    <w:p w14:paraId="7D4CEDE1" w14:textId="78E3B531" w:rsidR="00F511BD" w:rsidRDefault="00F511BD" w:rsidP="001E0700">
      <w:pPr>
        <w:ind w:firstLine="708"/>
        <w:rPr>
          <w:rFonts w:ascii="Courier New" w:hAnsi="Courier New" w:cs="Courier New"/>
          <w:lang w:val="en-US"/>
        </w:rPr>
      </w:pPr>
    </w:p>
    <w:p w14:paraId="52AB042C" w14:textId="2047D225" w:rsidR="003B5EB4" w:rsidRDefault="003B5EB4" w:rsidP="001E0700">
      <w:pPr>
        <w:ind w:firstLine="708"/>
        <w:rPr>
          <w:rFonts w:ascii="Courier New" w:hAnsi="Courier New" w:cs="Courier New"/>
          <w:lang w:val="en-US"/>
        </w:rPr>
      </w:pPr>
    </w:p>
    <w:p w14:paraId="7E558F35" w14:textId="52732254" w:rsidR="003B5EB4" w:rsidRDefault="003B5EB4" w:rsidP="001E0700">
      <w:pPr>
        <w:ind w:firstLine="708"/>
        <w:rPr>
          <w:rFonts w:ascii="Courier New" w:hAnsi="Courier New" w:cs="Courier New"/>
          <w:lang w:val="en-US"/>
        </w:rPr>
      </w:pPr>
    </w:p>
    <w:p w14:paraId="25F8DF1D" w14:textId="34CA8456" w:rsidR="003B5EB4" w:rsidRDefault="003B5EB4" w:rsidP="001E0700">
      <w:pPr>
        <w:ind w:firstLine="708"/>
        <w:rPr>
          <w:rFonts w:ascii="Courier New" w:hAnsi="Courier New" w:cs="Courier New"/>
          <w:lang w:val="en-US"/>
        </w:rPr>
      </w:pPr>
    </w:p>
    <w:p w14:paraId="516ED60B" w14:textId="6E7B0A25" w:rsidR="003B5EB4" w:rsidRDefault="003B5EB4" w:rsidP="001E0700">
      <w:pPr>
        <w:ind w:firstLine="708"/>
        <w:rPr>
          <w:rFonts w:ascii="Courier New" w:hAnsi="Courier New" w:cs="Courier New"/>
          <w:lang w:val="en-US"/>
        </w:rPr>
      </w:pPr>
    </w:p>
    <w:p w14:paraId="0B4EDEE1" w14:textId="77777777" w:rsidR="00F511BD" w:rsidRPr="001E0700" w:rsidRDefault="00F511BD" w:rsidP="001E0700">
      <w:pPr>
        <w:ind w:firstLine="708"/>
        <w:rPr>
          <w:rFonts w:ascii="Courier New" w:hAnsi="Courier New" w:cs="Courier New"/>
          <w:lang w:val="en-US"/>
        </w:rPr>
      </w:pPr>
    </w:p>
    <w:p w14:paraId="1EF356A2" w14:textId="2868EA72" w:rsidR="00A94DCC" w:rsidRPr="001E0700" w:rsidRDefault="001E0700" w:rsidP="003B5EB4">
      <w:pPr>
        <w:ind w:left="708"/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b/>
          <w:sz w:val="18"/>
          <w:lang w:val="en-US"/>
        </w:rPr>
        <w:t>*</w:t>
      </w:r>
      <w:r w:rsidRPr="001E0700">
        <w:rPr>
          <w:rFonts w:ascii="Courier New" w:hAnsi="Courier New" w:cs="Courier New"/>
          <w:sz w:val="18"/>
          <w:lang w:val="en-US"/>
        </w:rPr>
        <w:t xml:space="preserve"> </w:t>
      </w:r>
      <w:r w:rsidR="003B5EB4">
        <w:rPr>
          <w:rFonts w:ascii="Courier New" w:hAnsi="Courier New" w:cs="Courier New"/>
          <w:sz w:val="18"/>
          <w:lang w:val="en-US"/>
        </w:rPr>
        <w:t>Your F1 score represents the number of points you will obtain. Zero being 0 points and One being 100 points. You can share your classifications as many time</w:t>
      </w:r>
      <w:r w:rsidR="005E5DD6">
        <w:rPr>
          <w:rFonts w:ascii="Courier New" w:hAnsi="Courier New" w:cs="Courier New"/>
          <w:sz w:val="18"/>
          <w:lang w:val="en-US"/>
        </w:rPr>
        <w:t>s</w:t>
      </w:r>
      <w:bookmarkStart w:id="2" w:name="_GoBack"/>
      <w:bookmarkEnd w:id="2"/>
      <w:r w:rsidR="003B5EB4">
        <w:rPr>
          <w:rFonts w:ascii="Courier New" w:hAnsi="Courier New" w:cs="Courier New"/>
          <w:sz w:val="18"/>
          <w:lang w:val="en-US"/>
        </w:rPr>
        <w:t xml:space="preserve"> as you wish, your highest value will be reported as the number of points obtained.</w:t>
      </w:r>
    </w:p>
    <w:sectPr w:rsidR="00A94DCC" w:rsidRPr="001E0700"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EB54B" w14:textId="77777777" w:rsidR="00A94DCC" w:rsidRDefault="00A94DCC">
      <w:pPr>
        <w:spacing w:after="0" w:line="240" w:lineRule="auto"/>
      </w:pPr>
      <w:r>
        <w:separator/>
      </w:r>
    </w:p>
  </w:endnote>
  <w:endnote w:type="continuationSeparator" w:id="0">
    <w:p w14:paraId="3F8205AF" w14:textId="77777777" w:rsidR="00A94DCC" w:rsidRDefault="00A9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191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DDF41" w14:textId="7C140561" w:rsidR="00DF6445" w:rsidRDefault="005C202E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B5EB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5319F" w14:textId="77777777" w:rsidR="00A94DCC" w:rsidRDefault="00A94DCC">
      <w:pPr>
        <w:spacing w:after="0" w:line="240" w:lineRule="auto"/>
      </w:pPr>
      <w:r>
        <w:separator/>
      </w:r>
    </w:p>
  </w:footnote>
  <w:footnote w:type="continuationSeparator" w:id="0">
    <w:p w14:paraId="70C685A4" w14:textId="77777777" w:rsidR="00A94DCC" w:rsidRDefault="00A94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443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462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849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A24C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AB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B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2A7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8C331A"/>
    <w:multiLevelType w:val="hybridMultilevel"/>
    <w:tmpl w:val="F83A5A86"/>
    <w:lvl w:ilvl="0" w:tplc="8A5A482A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80AB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8B31A45"/>
    <w:multiLevelType w:val="multilevel"/>
    <w:tmpl w:val="8976F3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B4B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ED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CC"/>
    <w:rsid w:val="001256B6"/>
    <w:rsid w:val="0013397C"/>
    <w:rsid w:val="00154230"/>
    <w:rsid w:val="00173719"/>
    <w:rsid w:val="001E0700"/>
    <w:rsid w:val="00241836"/>
    <w:rsid w:val="00312D90"/>
    <w:rsid w:val="003B5EB4"/>
    <w:rsid w:val="00454567"/>
    <w:rsid w:val="00505A77"/>
    <w:rsid w:val="00520962"/>
    <w:rsid w:val="00556772"/>
    <w:rsid w:val="005C202E"/>
    <w:rsid w:val="005E5DD6"/>
    <w:rsid w:val="007C2122"/>
    <w:rsid w:val="008D4196"/>
    <w:rsid w:val="00A94DCC"/>
    <w:rsid w:val="00B06BA6"/>
    <w:rsid w:val="00DF6445"/>
    <w:rsid w:val="00EF5951"/>
    <w:rsid w:val="00F5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9BE2"/>
  <w15:chartTrackingRefBased/>
  <w15:docId w15:val="{FA23A4DF-FDEC-4B25-B218-73F28094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6B6"/>
  </w:style>
  <w:style w:type="paragraph" w:styleId="Ttulo1">
    <w:name w:val="heading 1"/>
    <w:basedOn w:val="Normal"/>
    <w:next w:val="Normal"/>
    <w:link w:val="Ttulo1Car"/>
    <w:uiPriority w:val="2"/>
    <w:qFormat/>
    <w:rsid w:val="00B06BA6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2"/>
    <w:semiHidden/>
    <w:unhideWhenUsed/>
    <w:qFormat/>
    <w:rsid w:val="00B06B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B06B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B06B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B06B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B06B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B06B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B06B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B06B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06B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"/>
    <w:rsid w:val="001256B6"/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Ttulo1Car">
    <w:name w:val="Título 1 Car"/>
    <w:basedOn w:val="Fuentedeprrafopredeter"/>
    <w:link w:val="Ttulo1"/>
    <w:uiPriority w:val="2"/>
    <w:rsid w:val="00B06BA6"/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2"/>
    <w:semiHidden/>
    <w:rsid w:val="00B06BA6"/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2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2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2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styleId="Textodelmarcadordeposicin">
    <w:name w:val="Placeholder Text"/>
    <w:basedOn w:val="Fuentedeprrafopredeter"/>
    <w:uiPriority w:val="99"/>
    <w:semiHidden/>
    <w:rsid w:val="00B06BA6"/>
    <w:rPr>
      <w:color w:val="595959" w:themeColor="text1" w:themeTint="A6"/>
    </w:rPr>
  </w:style>
  <w:style w:type="paragraph" w:styleId="Textodebloque">
    <w:name w:val="Block Text"/>
    <w:basedOn w:val="Normal"/>
    <w:uiPriority w:val="99"/>
    <w:semiHidden/>
    <w:unhideWhenUsed/>
    <w:rsid w:val="00B06BA6"/>
    <w:pPr>
      <w:pBdr>
        <w:top w:val="single" w:sz="2" w:space="10" w:color="90C226" w:themeColor="accent1" w:shadow="1" w:frame="1"/>
        <w:left w:val="single" w:sz="2" w:space="10" w:color="90C226" w:themeColor="accent1" w:shadow="1" w:frame="1"/>
        <w:bottom w:val="single" w:sz="2" w:space="10" w:color="90C226" w:themeColor="accent1" w:shadow="1" w:frame="1"/>
        <w:right w:val="single" w:sz="2" w:space="10" w:color="90C226" w:themeColor="accent1" w:shadow="1" w:frame="1"/>
      </w:pBdr>
      <w:ind w:left="1152" w:right="1152"/>
    </w:pPr>
    <w:rPr>
      <w:i/>
      <w:iCs/>
      <w:color w:val="486113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B06BA6"/>
    <w:rPr>
      <w:color w:val="486113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B06BA6"/>
    <w:rPr>
      <w:color w:val="486113" w:themeColor="accent1" w:themeShade="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BA6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06BA6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06BA6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06BA6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06BA6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06BA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6BA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6BA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6B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6BA6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06BA6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06BA6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06BA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6BA6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06BA6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6BA6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06B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06BA6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06BA6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rsid w:val="001E070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511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tcho\AppData\Roaming\Microsoft\Template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160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de alba</dc:creator>
  <cp:keywords/>
  <cp:lastModifiedBy>Witcho De Alba</cp:lastModifiedBy>
  <cp:revision>9</cp:revision>
  <dcterms:created xsi:type="dcterms:W3CDTF">2017-07-12T03:16:00Z</dcterms:created>
  <dcterms:modified xsi:type="dcterms:W3CDTF">2017-07-14T04:34:00Z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